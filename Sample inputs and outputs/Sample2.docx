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9257" w14:textId="77777777" w:rsidR="001F527C" w:rsidRDefault="001A7F5A">
      <w:pPr>
        <w:jc w:val="both"/>
      </w:pPr>
      <w:r>
        <w:t>Input:</w:t>
      </w:r>
    </w:p>
    <w:p w14:paraId="6F9ABD57" w14:textId="77777777" w:rsidR="001F527C" w:rsidRDefault="001A7F5A">
      <w:pPr>
        <w:jc w:val="both"/>
      </w:pPr>
      <w:r>
        <w:t xml:space="preserve">The covid-19 virus came to human knowledge when it was first discovered in Wuhan city in China, since then it has rapidly spread and soon it formed itself into a pandemic on 11 March 2020[1]. Though Covid-19 is considered as </w:t>
      </w:r>
      <w:r>
        <w:t>novel virus but still it gave devastating effects on humanity. This virus is boundaryless and has spread all over the world and no nation is immune to the virus. Coronavirus has impacted the world in a very fast manner. Just in few weeks, it has dramatical</w:t>
      </w:r>
      <w:r>
        <w:t xml:space="preserve">ly changed the lifestyle of humans and billions of people are forced to stay at home, self-isolating themselves and work and learn from the home. It has not only limited the freedom of humans but also initiated full lockdowns in many countries. As of now, </w:t>
      </w:r>
      <w:r>
        <w:t>the virus has infected 114 million people around the world and also has caused deaths of more than 2 million people including children, adults and elderly destroying the health management system of almost every single country. Number of deaths were reachin</w:t>
      </w:r>
      <w:r>
        <w:t>g almost 6000 per day and there was no immediate solution. The virus was not showing any sign of slowing down and was rapidly spreading around the globe. Many peoples lost their jobs, making them unable to pay for their daily needs. Forcing the governments</w:t>
      </w:r>
      <w:r>
        <w:t xml:space="preserve"> to take actions to overcome these problems like Prime minister of Pakistan “Imran khan” launched </w:t>
      </w:r>
      <w:proofErr w:type="spellStart"/>
      <w:r>
        <w:t>Ehsaas</w:t>
      </w:r>
      <w:proofErr w:type="spellEnd"/>
      <w:r>
        <w:t xml:space="preserve"> emergency cash program in which one-time cash grant of 12,000 PKR have been distributed among the ones who are daily earners and are unable to pay for </w:t>
      </w:r>
      <w:r>
        <w:t xml:space="preserve">their daily </w:t>
      </w:r>
      <w:proofErr w:type="gramStart"/>
      <w:r>
        <w:t>needs[</w:t>
      </w:r>
      <w:proofErr w:type="gramEnd"/>
      <w:r>
        <w:t>2]. In addition to that, loan programs were created with lower interest rates to support businesses. In this way, relief was provided by the governments to citizens and businesses. Coronavirus does not only affect the health systems but i</w:t>
      </w:r>
      <w:r>
        <w:t xml:space="preserve">t has also created obstacles for the education system all over the </w:t>
      </w:r>
      <w:proofErr w:type="gramStart"/>
      <w:r>
        <w:t>globe[</w:t>
      </w:r>
      <w:proofErr w:type="gramEnd"/>
      <w:r>
        <w:t xml:space="preserve">3]. The pandemic initiated lockdowns which caused the closure of educational institutions around the globe so that students can practice social distancing </w:t>
      </w:r>
      <w:proofErr w:type="gramStart"/>
      <w:r>
        <w:t>measures[</w:t>
      </w:r>
      <w:proofErr w:type="gramEnd"/>
      <w:r>
        <w:t>4].</w:t>
      </w:r>
    </w:p>
    <w:p w14:paraId="1E5E931E" w14:textId="77777777" w:rsidR="001F527C" w:rsidRDefault="001A7F5A">
      <w:pPr>
        <w:jc w:val="both"/>
      </w:pPr>
      <w:r>
        <w:t xml:space="preserve">E-learning can </w:t>
      </w:r>
      <w:r>
        <w:t>be proved very effective in developed countries [5] but underdeveloped Asian countries were facing more obstacles than the western countries which are developed because of limited resources available to them. The education system in these underdeveloped co</w:t>
      </w:r>
      <w:r>
        <w:t>untries was not prepared for such circumstances which led them to more gaps in education. Including health system, education sector was also one of the worst hits by coronavirus pandemic. Since coronavirus was giving a very hard time to the education secto</w:t>
      </w:r>
      <w:r>
        <w:t xml:space="preserve">r, online learning seems to be the only solution. And to implement that two kinds of tools are needed as stated by </w:t>
      </w:r>
      <w:proofErr w:type="spellStart"/>
      <w:proofErr w:type="gramStart"/>
      <w:r>
        <w:t>Oranburg</w:t>
      </w:r>
      <w:proofErr w:type="spellEnd"/>
      <w:r>
        <w:t>[</w:t>
      </w:r>
      <w:proofErr w:type="gramEnd"/>
      <w:r>
        <w:t>6]. First, the hardware equipment which includes a computer, microphone, camera, and a good internet network. The second tool includ</w:t>
      </w:r>
      <w:r>
        <w:t>es online learning applications such as zoom, Microsoft Teams, etc. These types of software allow users to hold virtual meetings without having to move to the same location but as these software does not come cheap, can education institution in countries l</w:t>
      </w:r>
      <w:r>
        <w:t>ike Pakistan afford it? Indeed, this can be taken as opportunity for the teachers and student to use the technology in order to improve the quality of the education. But in underdeveloped countries where technology inequality is very high, is online learni</w:t>
      </w:r>
      <w:r>
        <w:t>ng reliable or not? This study was conducted to highlight the effects of corona virus on higher education, obstacles faced by student during these challenging times and also to provide a reliable prototype which can be used as a medium for online learning.</w:t>
      </w:r>
      <w:r>
        <w:t xml:space="preserve"> This paper is going to address the situation faced by higher education students during corona virus pandemic.</w:t>
      </w:r>
    </w:p>
    <w:p w14:paraId="2D3E9794" w14:textId="77777777" w:rsidR="001F527C" w:rsidRDefault="001F527C">
      <w:pPr>
        <w:jc w:val="both"/>
      </w:pPr>
    </w:p>
    <w:p w14:paraId="5549CCA6" w14:textId="77777777" w:rsidR="001F527C" w:rsidRDefault="001A7F5A">
      <w:pPr>
        <w:jc w:val="both"/>
      </w:pPr>
      <w:r>
        <w:t>Output:</w:t>
      </w:r>
    </w:p>
    <w:p w14:paraId="0B3CEBE0" w14:textId="77777777" w:rsidR="001F527C" w:rsidRDefault="001A7F5A">
      <w:pPr>
        <w:jc w:val="both"/>
      </w:pPr>
      <w:r>
        <w:rPr>
          <w:rFonts w:ascii="Verdana" w:hAnsi="Verdana"/>
          <w:color w:val="000000"/>
          <w:sz w:val="23"/>
          <w:szCs w:val="23"/>
          <w:shd w:val="clear" w:color="auto" w:fill="F1F1F1"/>
        </w:rPr>
        <w:t>Many peoples lost their jobs, making them unable to pay for their daily needs. Forcing the governments to take actions to overcome these</w:t>
      </w:r>
      <w:r>
        <w:rPr>
          <w:rFonts w:ascii="Verdana" w:hAnsi="Verdana"/>
          <w:color w:val="000000"/>
          <w:sz w:val="23"/>
          <w:szCs w:val="23"/>
          <w:shd w:val="clear" w:color="auto" w:fill="F1F1F1"/>
        </w:rPr>
        <w:t xml:space="preserve"> problems like Prime minister of Pakistan “Imran khan” launched </w:t>
      </w:r>
      <w:proofErr w:type="spellStart"/>
      <w:r>
        <w:rPr>
          <w:rFonts w:ascii="Verdana" w:hAnsi="Verdana"/>
          <w:color w:val="000000"/>
          <w:sz w:val="23"/>
          <w:szCs w:val="23"/>
          <w:shd w:val="clear" w:color="auto" w:fill="F1F1F1"/>
        </w:rPr>
        <w:t>Ehsaas</w:t>
      </w:r>
      <w:proofErr w:type="spellEnd"/>
      <w:r>
        <w:rPr>
          <w:rFonts w:ascii="Verdana" w:hAnsi="Verdana"/>
          <w:color w:val="000000"/>
          <w:sz w:val="23"/>
          <w:szCs w:val="23"/>
          <w:shd w:val="clear" w:color="auto" w:fill="F1F1F1"/>
        </w:rPr>
        <w:t xml:space="preserve"> emergency cash program in which one-time cash grant of 12,000 PKR have been distributed among the ones who are daily earners and are unable to pay for their daily needs. Since coronavir</w:t>
      </w:r>
      <w:r>
        <w:rPr>
          <w:rFonts w:ascii="Verdana" w:hAnsi="Verdana"/>
          <w:color w:val="000000"/>
          <w:sz w:val="23"/>
          <w:szCs w:val="23"/>
          <w:shd w:val="clear" w:color="auto" w:fill="F1F1F1"/>
        </w:rPr>
        <w:t>us was giving a very hard time to the education sector, online learning seems to be the only solution. This study was conducted to highlight the effects of corona virus on higher education, obstacles faced by student during these challenging times and also</w:t>
      </w:r>
      <w:r>
        <w:rPr>
          <w:rFonts w:ascii="Verdana" w:hAnsi="Verdana"/>
          <w:color w:val="000000"/>
          <w:sz w:val="23"/>
          <w:szCs w:val="23"/>
          <w:shd w:val="clear" w:color="auto" w:fill="F1F1F1"/>
        </w:rPr>
        <w:t xml:space="preserve"> to provide a reliable prototype which can be used as a medium for online learning.</w:t>
      </w:r>
    </w:p>
    <w:sectPr w:rsidR="001F527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80F2D" w14:textId="77777777" w:rsidR="001A7F5A" w:rsidRDefault="001A7F5A">
      <w:r>
        <w:separator/>
      </w:r>
    </w:p>
  </w:endnote>
  <w:endnote w:type="continuationSeparator" w:id="0">
    <w:p w14:paraId="3774C1E8" w14:textId="77777777" w:rsidR="001A7F5A" w:rsidRDefault="001A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5DF0" w14:textId="77777777" w:rsidR="001A7F5A" w:rsidRDefault="001A7F5A">
      <w:r>
        <w:rPr>
          <w:color w:val="000000"/>
        </w:rPr>
        <w:separator/>
      </w:r>
    </w:p>
  </w:footnote>
  <w:footnote w:type="continuationSeparator" w:id="0">
    <w:p w14:paraId="003AB850" w14:textId="77777777" w:rsidR="001A7F5A" w:rsidRDefault="001A7F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F527C"/>
    <w:rsid w:val="001A7F5A"/>
    <w:rsid w:val="001F527C"/>
    <w:rsid w:val="00C56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2D8D"/>
  <w15:docId w15:val="{2A1CBDB7-1770-4125-88E0-A8841070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jc w:val="center"/>
    </w:pPr>
    <w:rPr>
      <w:rFonts w:ascii="Times New Roman" w:eastAsia="Times New Roman" w:hAnsi="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Khowaja</dc:creator>
  <dc:description/>
  <cp:lastModifiedBy>Khowaja</cp:lastModifiedBy>
  <cp:revision>2</cp:revision>
  <dcterms:created xsi:type="dcterms:W3CDTF">2022-05-29T20:42:00Z</dcterms:created>
  <dcterms:modified xsi:type="dcterms:W3CDTF">2022-05-29T20:42:00Z</dcterms:modified>
</cp:coreProperties>
</file>